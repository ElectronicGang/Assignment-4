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092D9A2D" w14:textId="77777777" w:rsidTr="005C365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C969DC" w14:textId="77777777" w:rsidR="00E303EF" w:rsidRDefault="00E303EF" w:rsidP="005C365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EED9FC" w14:textId="2DC78C19" w:rsidR="00E303EF" w:rsidRPr="00E303EF" w:rsidRDefault="009B75F6" w:rsidP="007C5CA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T2 – Record Service testing after guest checked out.</w:t>
            </w:r>
          </w:p>
        </w:tc>
      </w:tr>
      <w:tr w:rsidR="00A30AD6" w14:paraId="24DDFEFC" w14:textId="77777777" w:rsidTr="005C365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806D1E" w14:textId="77777777" w:rsidR="00A30AD6" w:rsidRDefault="00E303EF" w:rsidP="005C3650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E6D74A" w14:textId="77777777" w:rsidR="00A30AD6" w:rsidRPr="00E303EF" w:rsidRDefault="008644C6" w:rsidP="005C365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 Service</w:t>
            </w:r>
            <w:r w:rsidR="00C13720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 w14:paraId="2C79BBD2" w14:textId="77777777" w:rsidTr="005C365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8BDFDD" w14:textId="77777777" w:rsidR="00E303EF" w:rsidRDefault="00E303EF" w:rsidP="005C365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1804B7" w14:textId="396C27C3" w:rsidR="009B75F6" w:rsidRPr="00C05D0A" w:rsidRDefault="009B75F6" w:rsidP="009B75F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the possibility for service charges for rooms after guest checked out.</w:t>
            </w:r>
          </w:p>
        </w:tc>
      </w:tr>
      <w:tr w:rsidR="00E303EF" w14:paraId="79AA3341" w14:textId="77777777" w:rsidTr="005C365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272AE0" w14:textId="77777777" w:rsidR="00E303EF" w:rsidRDefault="00E303EF" w:rsidP="005C365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A4A712" w14:textId="0BFAA01E" w:rsidR="00E303EF" w:rsidRPr="00A11301" w:rsidRDefault="003D3134" w:rsidP="005C365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Main menu should </w:t>
            </w:r>
            <w:r w:rsidR="009B75F6">
              <w:rPr>
                <w:color w:val="0000FF"/>
                <w:sz w:val="24"/>
                <w:szCs w:val="24"/>
              </w:rPr>
              <w:t>be appeared</w:t>
            </w:r>
          </w:p>
        </w:tc>
      </w:tr>
      <w:tr w:rsidR="00E303EF" w14:paraId="2D54BD37" w14:textId="77777777" w:rsidTr="005C365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17D3D07" w14:textId="77777777" w:rsidR="00E303EF" w:rsidRDefault="00E303EF" w:rsidP="005C365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9AE520" w14:textId="59209371" w:rsidR="009B75F6" w:rsidRPr="00A11301" w:rsidRDefault="009B75F6" w:rsidP="00F012A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Service charge doesn’t apply for already checked out rooms.</w:t>
            </w:r>
          </w:p>
        </w:tc>
      </w:tr>
      <w:tr w:rsidR="00E303EF" w14:paraId="4FA9D1B4" w14:textId="77777777" w:rsidTr="005C3650">
        <w:trPr>
          <w:cantSplit/>
          <w:trHeight w:val="678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6EBB07D" w14:textId="77777777" w:rsidR="00E303EF" w:rsidRDefault="00A37650" w:rsidP="005C3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DE6628" w14:textId="77777777" w:rsidR="00E303EF" w:rsidRDefault="00E303EF" w:rsidP="005C365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0101CF99" w14:textId="77777777" w:rsidR="00E303EF" w:rsidRDefault="00E303EF" w:rsidP="005C365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3D85C380" w14:textId="77777777" w:rsidR="00E303EF" w:rsidRDefault="00E303EF" w:rsidP="005C365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5383D4AB" w14:textId="77777777" w:rsidTr="005C365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0DEC147" w14:textId="77777777" w:rsidR="00536681" w:rsidRDefault="00536681" w:rsidP="005C3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CA9A74C" w14:textId="77777777" w:rsidR="00536681" w:rsidRDefault="00536681" w:rsidP="005C365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14:paraId="7AEB02B2" w14:textId="77777777" w:rsidTr="005C36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3827798" w14:textId="77777777" w:rsidR="00DF1585" w:rsidRDefault="00DF1585" w:rsidP="005C365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F32C308" w14:textId="77777777" w:rsidR="00DF1585" w:rsidRDefault="00DF1585" w:rsidP="005C365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970E852" w14:textId="77777777" w:rsidR="00DF1585" w:rsidRDefault="00DF1585" w:rsidP="005C365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1B8D402C" w14:textId="77777777" w:rsidR="00DF1585" w:rsidRDefault="00DF1585" w:rsidP="005C365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4E39C2C" w14:textId="77777777" w:rsidR="00DF1585" w:rsidRDefault="00DF1585" w:rsidP="005C365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4C4BA9F0" w14:textId="77777777" w:rsidTr="005C36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24D36824" w14:textId="77777777" w:rsidR="00DF1585" w:rsidRDefault="00DF1585" w:rsidP="005C36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D4F021F" w14:textId="77777777" w:rsidR="00DF1585" w:rsidRPr="00854E58" w:rsidRDefault="00B05EFC" w:rsidP="005C365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Select Record service</w:t>
            </w:r>
          </w:p>
        </w:tc>
        <w:tc>
          <w:tcPr>
            <w:tcW w:w="5596" w:type="dxa"/>
          </w:tcPr>
          <w:p w14:paraId="3B113F52" w14:textId="68267E1C" w:rsidR="0059463F" w:rsidRDefault="0059463F" w:rsidP="005C3650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 service menu should display, and guest is prompted to enter the room number stayed</w:t>
            </w:r>
          </w:p>
        </w:tc>
        <w:tc>
          <w:tcPr>
            <w:tcW w:w="714" w:type="dxa"/>
          </w:tcPr>
          <w:p w14:paraId="1FB70163" w14:textId="77777777" w:rsidR="00DF1585" w:rsidRDefault="00DF1585" w:rsidP="005C3650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14:paraId="4ABCE936" w14:textId="77777777" w:rsidR="00DF1585" w:rsidRDefault="00DF1585" w:rsidP="005C3650">
            <w:pPr>
              <w:pStyle w:val="RowHeadings"/>
              <w:spacing w:before="80" w:after="80"/>
            </w:pPr>
          </w:p>
        </w:tc>
      </w:tr>
      <w:tr w:rsidR="00DF1585" w14:paraId="714FF1D4" w14:textId="77777777" w:rsidTr="005C36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DC3368E" w14:textId="77777777" w:rsidR="00DF1585" w:rsidRDefault="00DF1585" w:rsidP="005C36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5109B50" w14:textId="77777777" w:rsidR="00DF1585" w:rsidRDefault="00DC1C03" w:rsidP="005C365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</w:t>
            </w:r>
            <w:r w:rsidR="00B1415A">
              <w:rPr>
                <w:sz w:val="24"/>
              </w:rPr>
              <w:t xml:space="preserve"> number</w:t>
            </w:r>
          </w:p>
        </w:tc>
        <w:tc>
          <w:tcPr>
            <w:tcW w:w="5596" w:type="dxa"/>
          </w:tcPr>
          <w:p w14:paraId="3923089B" w14:textId="012E7CF0" w:rsidR="0059463F" w:rsidRDefault="0059463F" w:rsidP="005C3650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Booking details should not be displayed for the given room number.</w:t>
            </w:r>
          </w:p>
        </w:tc>
        <w:tc>
          <w:tcPr>
            <w:tcW w:w="714" w:type="dxa"/>
          </w:tcPr>
          <w:p w14:paraId="100DF329" w14:textId="77777777" w:rsidR="00DF1585" w:rsidRDefault="00DF1585" w:rsidP="005C3650">
            <w:pPr>
              <w:pStyle w:val="RowHeadings"/>
              <w:spacing w:before="80" w:after="80"/>
              <w:ind w:left="360"/>
              <w:jc w:val="center"/>
            </w:pPr>
          </w:p>
        </w:tc>
        <w:tc>
          <w:tcPr>
            <w:tcW w:w="714" w:type="dxa"/>
          </w:tcPr>
          <w:p w14:paraId="02361F00" w14:textId="77777777" w:rsidR="00DF1585" w:rsidRDefault="00DF1585" w:rsidP="005C3650">
            <w:pPr>
              <w:pStyle w:val="RowHeadings"/>
              <w:numPr>
                <w:ilvl w:val="0"/>
                <w:numId w:val="31"/>
              </w:numPr>
              <w:spacing w:before="80" w:after="80"/>
            </w:pPr>
          </w:p>
        </w:tc>
      </w:tr>
      <w:tr w:rsidR="00DF1585" w14:paraId="24C3CE3C" w14:textId="77777777" w:rsidTr="005C36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45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</w:tcPr>
          <w:p w14:paraId="22FD4004" w14:textId="77777777" w:rsidR="00DF1585" w:rsidRDefault="00DF1585" w:rsidP="005C36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88D9684" w14:textId="77777777" w:rsidR="00DF1585" w:rsidRDefault="00DF1585" w:rsidP="005C365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  <w:tcBorders>
              <w:bottom w:val="single" w:sz="4" w:space="0" w:color="auto"/>
            </w:tcBorders>
          </w:tcPr>
          <w:p w14:paraId="1AD44795" w14:textId="6FC9B566" w:rsidR="00DF1585" w:rsidRDefault="00D87E86" w:rsidP="00FF238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Service charges doesn’t apply on already checked out rooms.</w:t>
            </w:r>
            <w:bookmarkStart w:id="0" w:name="_GoBack"/>
            <w:bookmarkEnd w:id="0"/>
          </w:p>
        </w:tc>
        <w:tc>
          <w:tcPr>
            <w:tcW w:w="714" w:type="dxa"/>
            <w:tcBorders>
              <w:bottom w:val="single" w:sz="4" w:space="0" w:color="auto"/>
            </w:tcBorders>
          </w:tcPr>
          <w:p w14:paraId="5CCADBBF" w14:textId="77777777" w:rsidR="00DF1585" w:rsidRDefault="00DF1585" w:rsidP="005C3650">
            <w:pPr>
              <w:pStyle w:val="RowHeadings"/>
              <w:spacing w:before="80" w:after="80"/>
              <w:ind w:left="360"/>
              <w:jc w:val="center"/>
            </w:pP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14:paraId="6D5D0633" w14:textId="77777777" w:rsidR="00DF1585" w:rsidRDefault="00DF1585" w:rsidP="005C3650">
            <w:pPr>
              <w:pStyle w:val="RowHeadings"/>
              <w:numPr>
                <w:ilvl w:val="0"/>
                <w:numId w:val="31"/>
              </w:numPr>
              <w:spacing w:before="80" w:after="80"/>
            </w:pPr>
          </w:p>
        </w:tc>
      </w:tr>
      <w:tr w:rsidR="005C3650" w14:paraId="4E301F21" w14:textId="77777777" w:rsidTr="005C3650">
        <w:tblPrEx>
          <w:tblBorders>
            <w:top w:val="single" w:sz="4" w:space="0" w:color="auto"/>
          </w:tblBorders>
        </w:tblPrEx>
        <w:trPr>
          <w:trHeight w:val="100"/>
        </w:trPr>
        <w:tc>
          <w:tcPr>
            <w:tcW w:w="13178" w:type="dxa"/>
            <w:gridSpan w:val="7"/>
            <w:tcBorders>
              <w:top w:val="single" w:sz="4" w:space="0" w:color="auto"/>
            </w:tcBorders>
          </w:tcPr>
          <w:p w14:paraId="06CBA972" w14:textId="77777777" w:rsidR="005C3650" w:rsidRDefault="005C3650" w:rsidP="005C3650">
            <w:pPr>
              <w:pStyle w:val="bp"/>
              <w:spacing w:before="0" w:after="0"/>
            </w:pPr>
          </w:p>
        </w:tc>
      </w:tr>
    </w:tbl>
    <w:p w14:paraId="27270EFB" w14:textId="77777777" w:rsidR="00A30AD6" w:rsidRDefault="00A30AD6" w:rsidP="00374830">
      <w:pPr>
        <w:pStyle w:val="bp"/>
        <w:spacing w:before="0" w:after="0"/>
      </w:pPr>
    </w:p>
    <w:p w14:paraId="20766C6E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7A2A891B" w14:textId="77777777" w:rsidR="00A37650" w:rsidRDefault="00A37650" w:rsidP="00780A9A">
      <w:pPr>
        <w:pStyle w:val="bp"/>
        <w:spacing w:before="0" w:after="0"/>
        <w:sectPr w:rsidR="00A37650" w:rsidSect="005C3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4CDAC625" w14:textId="77777777"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4452A4D3" w14:textId="77777777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F064A9" w14:textId="77777777"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14:paraId="60D5A61C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8A0F31" w14:textId="77777777"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758ACB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5A45DD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37315C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6D7CDA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5B7649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674506" w14:paraId="5F35F4A1" w14:textId="77777777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7F5266F8" w14:textId="77777777" w:rsidR="00674506" w:rsidRDefault="00674506" w:rsidP="0088458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Select check out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17454064" w14:textId="77777777" w:rsidR="00674506" w:rsidRDefault="00944484" w:rsidP="0088458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56C3FF63" w14:textId="77777777" w:rsidR="00674506" w:rsidRDefault="00944484" w:rsidP="0088458F">
            <w:pPr>
              <w:pStyle w:val="bp"/>
              <w:spacing w:before="0" w:after="0"/>
            </w:pPr>
            <w:r>
              <w:t>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3829689C" w14:textId="77777777" w:rsidR="00674506" w:rsidRDefault="00944484" w:rsidP="0088458F">
            <w:pPr>
              <w:pStyle w:val="bp"/>
              <w:spacing w:before="0" w:after="0"/>
            </w:pPr>
            <w:r>
              <w:t>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79EF4E0" w14:textId="77777777" w:rsidR="00674506" w:rsidRDefault="00944484" w:rsidP="0088458F">
            <w:pPr>
              <w:pStyle w:val="bp"/>
              <w:spacing w:before="0" w:after="0"/>
            </w:pPr>
            <w:r>
              <w:t>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182504CD" w14:textId="20313199" w:rsidR="00674506" w:rsidRDefault="0059463F" w:rsidP="0088458F">
            <w:pPr>
              <w:pStyle w:val="bp"/>
              <w:spacing w:before="0" w:after="0"/>
            </w:pPr>
            <w:r>
              <w:t>J</w:t>
            </w:r>
          </w:p>
        </w:tc>
      </w:tr>
      <w:tr w:rsidR="00674506" w14:paraId="1AE3B7DC" w14:textId="77777777">
        <w:tc>
          <w:tcPr>
            <w:tcW w:w="2448" w:type="dxa"/>
            <w:shd w:val="clear" w:color="auto" w:fill="E0E0E0"/>
          </w:tcPr>
          <w:p w14:paraId="33F69B42" w14:textId="77777777" w:rsidR="00674506" w:rsidRDefault="00674506" w:rsidP="0088458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room number</w:t>
            </w:r>
          </w:p>
        </w:tc>
        <w:tc>
          <w:tcPr>
            <w:tcW w:w="1944" w:type="dxa"/>
          </w:tcPr>
          <w:p w14:paraId="16AEF37E" w14:textId="7B574551" w:rsidR="00674506" w:rsidRDefault="0059463F" w:rsidP="0088458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609</w:t>
            </w:r>
          </w:p>
        </w:tc>
        <w:tc>
          <w:tcPr>
            <w:tcW w:w="2196" w:type="dxa"/>
          </w:tcPr>
          <w:p w14:paraId="50BFEB4F" w14:textId="77777777" w:rsidR="00674506" w:rsidRDefault="00674506" w:rsidP="0088458F">
            <w:pPr>
              <w:pStyle w:val="bp"/>
              <w:spacing w:before="0" w:after="0"/>
            </w:pPr>
            <w:r>
              <w:t>420</w:t>
            </w:r>
          </w:p>
        </w:tc>
        <w:tc>
          <w:tcPr>
            <w:tcW w:w="2196" w:type="dxa"/>
          </w:tcPr>
          <w:p w14:paraId="6DB31AED" w14:textId="77777777" w:rsidR="00674506" w:rsidRDefault="00674506" w:rsidP="0088458F">
            <w:pPr>
              <w:pStyle w:val="bp"/>
              <w:spacing w:before="0" w:after="0"/>
            </w:pPr>
            <w:r>
              <w:t>110</w:t>
            </w:r>
          </w:p>
        </w:tc>
        <w:tc>
          <w:tcPr>
            <w:tcW w:w="2196" w:type="dxa"/>
          </w:tcPr>
          <w:p w14:paraId="0B1CDF27" w14:textId="77777777" w:rsidR="00674506" w:rsidRDefault="00674506" w:rsidP="0088458F">
            <w:pPr>
              <w:pStyle w:val="bp"/>
              <w:spacing w:before="0" w:after="0"/>
            </w:pPr>
            <w:r>
              <w:t>105</w:t>
            </w:r>
          </w:p>
        </w:tc>
        <w:tc>
          <w:tcPr>
            <w:tcW w:w="2196" w:type="dxa"/>
          </w:tcPr>
          <w:p w14:paraId="6DA981C1" w14:textId="6C6DD2FF" w:rsidR="00674506" w:rsidRDefault="0059463F" w:rsidP="0088458F">
            <w:pPr>
              <w:pStyle w:val="bp"/>
              <w:spacing w:before="0" w:after="0"/>
            </w:pPr>
            <w:r>
              <w:t>-</w:t>
            </w:r>
          </w:p>
        </w:tc>
      </w:tr>
      <w:tr w:rsidR="00674506" w14:paraId="2024CD47" w14:textId="77777777" w:rsidTr="00B45F1F">
        <w:trPr>
          <w:trHeight w:val="302"/>
        </w:trPr>
        <w:tc>
          <w:tcPr>
            <w:tcW w:w="2448" w:type="dxa"/>
            <w:shd w:val="clear" w:color="auto" w:fill="E0E0E0"/>
          </w:tcPr>
          <w:p w14:paraId="2D113862" w14:textId="77777777" w:rsidR="00674506" w:rsidRPr="004E420D" w:rsidRDefault="00674506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14:paraId="08ACC9B1" w14:textId="77777777" w:rsidR="00674506" w:rsidRPr="00F909B2" w:rsidRDefault="00674506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14:paraId="67C246B8" w14:textId="77777777" w:rsidR="00674506" w:rsidRDefault="00674506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231FDC42" w14:textId="77777777" w:rsidR="00674506" w:rsidRDefault="00674506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18519A88" w14:textId="77777777" w:rsidR="00674506" w:rsidRDefault="00674506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0DA222FC" w14:textId="77777777" w:rsidR="00674506" w:rsidRDefault="00674506" w:rsidP="004F4FB4">
            <w:pPr>
              <w:pStyle w:val="bp"/>
              <w:spacing w:before="0" w:after="0"/>
            </w:pPr>
          </w:p>
        </w:tc>
      </w:tr>
      <w:tr w:rsidR="00674506" w14:paraId="48C76A0D" w14:textId="77777777" w:rsidTr="00674506">
        <w:trPr>
          <w:trHeight w:val="242"/>
        </w:trPr>
        <w:tc>
          <w:tcPr>
            <w:tcW w:w="13176" w:type="dxa"/>
            <w:gridSpan w:val="6"/>
            <w:tcBorders>
              <w:left w:val="nil"/>
              <w:bottom w:val="nil"/>
              <w:right w:val="nil"/>
            </w:tcBorders>
            <w:shd w:val="clear" w:color="auto" w:fill="E0E0E0"/>
          </w:tcPr>
          <w:p w14:paraId="3EE3EB51" w14:textId="77777777" w:rsidR="00674506" w:rsidRDefault="00674506" w:rsidP="004F4FB4">
            <w:pPr>
              <w:pStyle w:val="bp"/>
              <w:spacing w:before="0" w:after="0"/>
            </w:pPr>
          </w:p>
        </w:tc>
      </w:tr>
    </w:tbl>
    <w:p w14:paraId="253C5695" w14:textId="77777777" w:rsidR="00780A9A" w:rsidRDefault="00780A9A" w:rsidP="00780A9A">
      <w:pPr>
        <w:pStyle w:val="bp"/>
        <w:spacing w:before="0" w:after="0"/>
      </w:pPr>
    </w:p>
    <w:p w14:paraId="16D24E26" w14:textId="77777777" w:rsidR="00BF7D7C" w:rsidRDefault="00BF7D7C" w:rsidP="00374830">
      <w:pPr>
        <w:pStyle w:val="bp"/>
        <w:spacing w:before="0" w:after="0"/>
      </w:pPr>
    </w:p>
    <w:p w14:paraId="1D0CCE3D" w14:textId="77777777" w:rsidR="00BF7D7C" w:rsidRDefault="00BF7D7C" w:rsidP="00BF7D7C"/>
    <w:p w14:paraId="0F50CA1D" w14:textId="77777777" w:rsidR="0004651B" w:rsidRPr="00BF7D7C" w:rsidRDefault="00BF7D7C" w:rsidP="00BF7D7C">
      <w:pPr>
        <w:tabs>
          <w:tab w:val="left" w:pos="1275"/>
        </w:tabs>
      </w:pPr>
      <w:r>
        <w:tab/>
      </w:r>
    </w:p>
    <w:sectPr w:rsidR="0004651B" w:rsidRPr="00BF7D7C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16595" w14:textId="77777777" w:rsidR="002069C9" w:rsidRDefault="002069C9">
      <w:r>
        <w:separator/>
      </w:r>
    </w:p>
  </w:endnote>
  <w:endnote w:type="continuationSeparator" w:id="0">
    <w:p w14:paraId="0BB51E55" w14:textId="77777777" w:rsidR="002069C9" w:rsidRDefault="00206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Geneva">
    <w:panose1 w:val="020B0503030404040204"/>
    <w:charset w:val="00"/>
    <w:family w:val="swiss"/>
    <w:notTrueType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altName w:val="Sinhala M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02B15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317FBF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AF9ED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448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44484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A2A0CF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8ECE8" w14:textId="77777777" w:rsidR="002069C9" w:rsidRDefault="002069C9">
      <w:r>
        <w:separator/>
      </w:r>
    </w:p>
  </w:footnote>
  <w:footnote w:type="continuationSeparator" w:id="0">
    <w:p w14:paraId="2AC92D48" w14:textId="77777777" w:rsidR="002069C9" w:rsidRDefault="00206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2E668979" w14:textId="77777777">
      <w:tc>
        <w:tcPr>
          <w:tcW w:w="6379" w:type="dxa"/>
        </w:tcPr>
        <w:p w14:paraId="452069EC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078C5A08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267579">
            <w:t>UAT Test</w:t>
          </w:r>
        </w:p>
      </w:tc>
    </w:tr>
    <w:tr w:rsidR="00A37650" w14:paraId="05AE6D2B" w14:textId="77777777">
      <w:tc>
        <w:tcPr>
          <w:tcW w:w="6379" w:type="dxa"/>
        </w:tcPr>
        <w:p w14:paraId="2EB4B303" w14:textId="77777777" w:rsidR="00A37650" w:rsidRDefault="000D6E95" w:rsidP="00672AF3">
          <w:r>
            <w:t xml:space="preserve"> Test </w:t>
          </w:r>
          <w:r w:rsidR="00672AF3">
            <w:t>Checkout</w:t>
          </w:r>
        </w:p>
      </w:tc>
      <w:tc>
        <w:tcPr>
          <w:tcW w:w="3179" w:type="dxa"/>
        </w:tcPr>
        <w:p w14:paraId="65443B93" w14:textId="77777777" w:rsidR="00A37650" w:rsidRDefault="00B8594E" w:rsidP="00B71A35">
          <w:r>
            <w:t xml:space="preserve">  Date:  08/10</w:t>
          </w:r>
          <w:r w:rsidR="00063E43">
            <w:t>/18</w:t>
          </w:r>
        </w:p>
      </w:tc>
    </w:tr>
  </w:tbl>
  <w:p w14:paraId="0F9EBA4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AE6976"/>
    <w:multiLevelType w:val="hybridMultilevel"/>
    <w:tmpl w:val="664E4F3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D50CE6"/>
    <w:multiLevelType w:val="hybridMultilevel"/>
    <w:tmpl w:val="B0228A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3"/>
  </w:num>
  <w:num w:numId="17">
    <w:abstractNumId w:val="22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8"/>
  </w:num>
  <w:num w:numId="28">
    <w:abstractNumId w:val="14"/>
  </w:num>
  <w:num w:numId="29">
    <w:abstractNumId w:val="27"/>
  </w:num>
  <w:num w:numId="30">
    <w:abstractNumId w:val="9"/>
  </w:num>
  <w:num w:numId="31">
    <w:abstractNumId w:val="2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031AE"/>
    <w:rsid w:val="00024113"/>
    <w:rsid w:val="000278E8"/>
    <w:rsid w:val="00036ABF"/>
    <w:rsid w:val="00037A8E"/>
    <w:rsid w:val="000449EF"/>
    <w:rsid w:val="0004651B"/>
    <w:rsid w:val="00063E43"/>
    <w:rsid w:val="00090A99"/>
    <w:rsid w:val="00096482"/>
    <w:rsid w:val="000D5952"/>
    <w:rsid w:val="000D6E95"/>
    <w:rsid w:val="000E3C24"/>
    <w:rsid w:val="000F4382"/>
    <w:rsid w:val="001037EE"/>
    <w:rsid w:val="00127DBF"/>
    <w:rsid w:val="00140DB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A3"/>
    <w:rsid w:val="001D00C4"/>
    <w:rsid w:val="001F01F4"/>
    <w:rsid w:val="001F6448"/>
    <w:rsid w:val="001F7C68"/>
    <w:rsid w:val="002012F1"/>
    <w:rsid w:val="002052B0"/>
    <w:rsid w:val="002058D6"/>
    <w:rsid w:val="00205D7F"/>
    <w:rsid w:val="002069C9"/>
    <w:rsid w:val="00212269"/>
    <w:rsid w:val="00212A3D"/>
    <w:rsid w:val="00245032"/>
    <w:rsid w:val="002454E1"/>
    <w:rsid w:val="00267579"/>
    <w:rsid w:val="0027755A"/>
    <w:rsid w:val="00291668"/>
    <w:rsid w:val="002A17A1"/>
    <w:rsid w:val="002A6D4B"/>
    <w:rsid w:val="002A7432"/>
    <w:rsid w:val="002A7E47"/>
    <w:rsid w:val="002B0ED9"/>
    <w:rsid w:val="002C0D37"/>
    <w:rsid w:val="002C1B7F"/>
    <w:rsid w:val="002D07CF"/>
    <w:rsid w:val="002D1D0A"/>
    <w:rsid w:val="002D7BA4"/>
    <w:rsid w:val="002E347B"/>
    <w:rsid w:val="002F6FFE"/>
    <w:rsid w:val="00317678"/>
    <w:rsid w:val="00331345"/>
    <w:rsid w:val="00353537"/>
    <w:rsid w:val="00362280"/>
    <w:rsid w:val="00374830"/>
    <w:rsid w:val="00382D26"/>
    <w:rsid w:val="003910B3"/>
    <w:rsid w:val="003A25C3"/>
    <w:rsid w:val="003B6BB2"/>
    <w:rsid w:val="003B7889"/>
    <w:rsid w:val="003D2ED7"/>
    <w:rsid w:val="003D3134"/>
    <w:rsid w:val="003E438C"/>
    <w:rsid w:val="003F1D6E"/>
    <w:rsid w:val="00410AD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670B"/>
    <w:rsid w:val="004F7B53"/>
    <w:rsid w:val="004F7C17"/>
    <w:rsid w:val="00520EF0"/>
    <w:rsid w:val="005213F5"/>
    <w:rsid w:val="00531B5A"/>
    <w:rsid w:val="00536681"/>
    <w:rsid w:val="00553DAD"/>
    <w:rsid w:val="005706E3"/>
    <w:rsid w:val="00576454"/>
    <w:rsid w:val="0059463F"/>
    <w:rsid w:val="005B48A6"/>
    <w:rsid w:val="005C3650"/>
    <w:rsid w:val="005E1449"/>
    <w:rsid w:val="005E2ADA"/>
    <w:rsid w:val="005E469A"/>
    <w:rsid w:val="005F0EB8"/>
    <w:rsid w:val="00604AE4"/>
    <w:rsid w:val="00620950"/>
    <w:rsid w:val="00635CE7"/>
    <w:rsid w:val="00665F9A"/>
    <w:rsid w:val="00672AF3"/>
    <w:rsid w:val="00674506"/>
    <w:rsid w:val="00683635"/>
    <w:rsid w:val="006A550C"/>
    <w:rsid w:val="006B5D41"/>
    <w:rsid w:val="006D4DE0"/>
    <w:rsid w:val="006E6F8E"/>
    <w:rsid w:val="00702D6A"/>
    <w:rsid w:val="00712FC0"/>
    <w:rsid w:val="00717AA6"/>
    <w:rsid w:val="00720507"/>
    <w:rsid w:val="007275A3"/>
    <w:rsid w:val="007304E1"/>
    <w:rsid w:val="0074307D"/>
    <w:rsid w:val="00752B41"/>
    <w:rsid w:val="00753356"/>
    <w:rsid w:val="00756932"/>
    <w:rsid w:val="007606FF"/>
    <w:rsid w:val="00772DAC"/>
    <w:rsid w:val="00780A9A"/>
    <w:rsid w:val="00782967"/>
    <w:rsid w:val="0078312C"/>
    <w:rsid w:val="00796CD4"/>
    <w:rsid w:val="007C0EA0"/>
    <w:rsid w:val="007C41CD"/>
    <w:rsid w:val="007C5CAE"/>
    <w:rsid w:val="007D644A"/>
    <w:rsid w:val="007D7134"/>
    <w:rsid w:val="00800C1D"/>
    <w:rsid w:val="008035B3"/>
    <w:rsid w:val="00821B7F"/>
    <w:rsid w:val="00825F15"/>
    <w:rsid w:val="00830BD8"/>
    <w:rsid w:val="00854E58"/>
    <w:rsid w:val="00857786"/>
    <w:rsid w:val="008643BB"/>
    <w:rsid w:val="008644C6"/>
    <w:rsid w:val="0086477E"/>
    <w:rsid w:val="008725C4"/>
    <w:rsid w:val="0089205C"/>
    <w:rsid w:val="00895710"/>
    <w:rsid w:val="008A02F5"/>
    <w:rsid w:val="008B2D5F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44484"/>
    <w:rsid w:val="009651A7"/>
    <w:rsid w:val="00981DE1"/>
    <w:rsid w:val="00983E57"/>
    <w:rsid w:val="00997A9B"/>
    <w:rsid w:val="009B75F6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86D0C"/>
    <w:rsid w:val="00AB1975"/>
    <w:rsid w:val="00AB1A12"/>
    <w:rsid w:val="00AC35E1"/>
    <w:rsid w:val="00AD452D"/>
    <w:rsid w:val="00AF7BCC"/>
    <w:rsid w:val="00B05EFC"/>
    <w:rsid w:val="00B12289"/>
    <w:rsid w:val="00B137E9"/>
    <w:rsid w:val="00B1415A"/>
    <w:rsid w:val="00B3013D"/>
    <w:rsid w:val="00B3144A"/>
    <w:rsid w:val="00B37B8D"/>
    <w:rsid w:val="00B42DCB"/>
    <w:rsid w:val="00B45F1F"/>
    <w:rsid w:val="00B5620B"/>
    <w:rsid w:val="00B71A35"/>
    <w:rsid w:val="00B8594E"/>
    <w:rsid w:val="00BA717F"/>
    <w:rsid w:val="00BE466D"/>
    <w:rsid w:val="00BE784F"/>
    <w:rsid w:val="00BF0008"/>
    <w:rsid w:val="00BF21BD"/>
    <w:rsid w:val="00BF7D7C"/>
    <w:rsid w:val="00C05D0A"/>
    <w:rsid w:val="00C070A0"/>
    <w:rsid w:val="00C07137"/>
    <w:rsid w:val="00C074E2"/>
    <w:rsid w:val="00C13720"/>
    <w:rsid w:val="00C218CF"/>
    <w:rsid w:val="00C229AB"/>
    <w:rsid w:val="00C30CDD"/>
    <w:rsid w:val="00C32112"/>
    <w:rsid w:val="00C34B6E"/>
    <w:rsid w:val="00C4752B"/>
    <w:rsid w:val="00C62B0E"/>
    <w:rsid w:val="00C80F42"/>
    <w:rsid w:val="00C87E36"/>
    <w:rsid w:val="00C94212"/>
    <w:rsid w:val="00CC47D2"/>
    <w:rsid w:val="00CC74EE"/>
    <w:rsid w:val="00CD6734"/>
    <w:rsid w:val="00CD78E3"/>
    <w:rsid w:val="00CF0244"/>
    <w:rsid w:val="00D010AF"/>
    <w:rsid w:val="00D24817"/>
    <w:rsid w:val="00D63FFC"/>
    <w:rsid w:val="00D664F5"/>
    <w:rsid w:val="00D71228"/>
    <w:rsid w:val="00D74923"/>
    <w:rsid w:val="00D87E86"/>
    <w:rsid w:val="00D94615"/>
    <w:rsid w:val="00DA4ABE"/>
    <w:rsid w:val="00DA4AC5"/>
    <w:rsid w:val="00DA503D"/>
    <w:rsid w:val="00DB3DA8"/>
    <w:rsid w:val="00DC1C03"/>
    <w:rsid w:val="00DE6395"/>
    <w:rsid w:val="00DF0CB1"/>
    <w:rsid w:val="00DF1585"/>
    <w:rsid w:val="00DF1A89"/>
    <w:rsid w:val="00DF6F03"/>
    <w:rsid w:val="00E11BB0"/>
    <w:rsid w:val="00E24564"/>
    <w:rsid w:val="00E25088"/>
    <w:rsid w:val="00E257E1"/>
    <w:rsid w:val="00E303EF"/>
    <w:rsid w:val="00E334AF"/>
    <w:rsid w:val="00E34904"/>
    <w:rsid w:val="00E3603E"/>
    <w:rsid w:val="00E430D5"/>
    <w:rsid w:val="00E534B1"/>
    <w:rsid w:val="00E5553C"/>
    <w:rsid w:val="00E607CD"/>
    <w:rsid w:val="00E70BB1"/>
    <w:rsid w:val="00E769D2"/>
    <w:rsid w:val="00E82736"/>
    <w:rsid w:val="00E871F6"/>
    <w:rsid w:val="00E9165F"/>
    <w:rsid w:val="00E94A5D"/>
    <w:rsid w:val="00E965BA"/>
    <w:rsid w:val="00E97890"/>
    <w:rsid w:val="00EA0747"/>
    <w:rsid w:val="00EA3832"/>
    <w:rsid w:val="00EA496B"/>
    <w:rsid w:val="00EB04C1"/>
    <w:rsid w:val="00EB45AC"/>
    <w:rsid w:val="00EB4E41"/>
    <w:rsid w:val="00ED1B99"/>
    <w:rsid w:val="00EE05CC"/>
    <w:rsid w:val="00EE3E61"/>
    <w:rsid w:val="00EF0DE2"/>
    <w:rsid w:val="00EF2C19"/>
    <w:rsid w:val="00EF2DF9"/>
    <w:rsid w:val="00F01165"/>
    <w:rsid w:val="00F012A1"/>
    <w:rsid w:val="00F30EEB"/>
    <w:rsid w:val="00F44D5B"/>
    <w:rsid w:val="00F45076"/>
    <w:rsid w:val="00F559AF"/>
    <w:rsid w:val="00F909B2"/>
    <w:rsid w:val="00FA2811"/>
    <w:rsid w:val="00FC1914"/>
    <w:rsid w:val="00FC58BC"/>
    <w:rsid w:val="00FE7760"/>
    <w:rsid w:val="00FF2384"/>
    <w:rsid w:val="00F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CE42DA"/>
  <w15:docId w15:val="{43616019-1708-3B42-8B58-9ABEB90E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803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Files\Content.Outlook\RJT0D1UI\test_script_tpl.dot</Template>
  <TotalTime>602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Dylan Kalpa</cp:lastModifiedBy>
  <cp:revision>81</cp:revision>
  <cp:lastPrinted>2003-10-05T22:49:00Z</cp:lastPrinted>
  <dcterms:created xsi:type="dcterms:W3CDTF">2015-07-22T01:50:00Z</dcterms:created>
  <dcterms:modified xsi:type="dcterms:W3CDTF">2018-10-15T08:03:00Z</dcterms:modified>
</cp:coreProperties>
</file>