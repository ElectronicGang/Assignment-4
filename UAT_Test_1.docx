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C13720">
              <w:rPr>
                <w:color w:val="0000FF"/>
                <w:sz w:val="24"/>
                <w:szCs w:val="24"/>
              </w:rPr>
              <w:t>Checkout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B086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Guest</w:t>
            </w:r>
            <w:r w:rsidR="0027755A">
              <w:rPr>
                <w:color w:val="0000FF"/>
                <w:sz w:val="24"/>
                <w:szCs w:val="24"/>
              </w:rPr>
              <w:t xml:space="preserve"> </w:t>
            </w:r>
            <w:r w:rsidR="00C13720">
              <w:rPr>
                <w:color w:val="0000FF"/>
                <w:sz w:val="24"/>
                <w:szCs w:val="24"/>
              </w:rPr>
              <w:t xml:space="preserve">Checkout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7755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0B0864">
              <w:rPr>
                <w:color w:val="0000FF"/>
                <w:sz w:val="24"/>
                <w:szCs w:val="24"/>
              </w:rPr>
              <w:t>the room booking function when a customer is booked a room by providing all the required information</w:t>
            </w:r>
            <w:r w:rsidR="00C62B0E">
              <w:rPr>
                <w:color w:val="0000FF"/>
                <w:sz w:val="24"/>
                <w:szCs w:val="24"/>
              </w:rPr>
              <w:t>.</w:t>
            </w:r>
            <w:r w:rsidR="000B0864">
              <w:rPr>
                <w:color w:val="0000FF"/>
                <w:sz w:val="24"/>
                <w:szCs w:val="24"/>
              </w:rPr>
              <w:t xml:space="preserve"> The room supposed to be booked and all service chargers must have calculated when customer is checking out.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B0864" w:rsidP="00E8273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To make a valid checkout the it must be checked in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0DB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Cost of booking should </w:t>
            </w:r>
            <w:r w:rsidR="000B0864">
              <w:rPr>
                <w:color w:val="0000FF"/>
                <w:sz w:val="24"/>
                <w:szCs w:val="24"/>
              </w:rPr>
              <w:t>have debited</w:t>
            </w:r>
            <w:r>
              <w:rPr>
                <w:color w:val="0000FF"/>
                <w:sz w:val="24"/>
                <w:szCs w:val="24"/>
              </w:rPr>
              <w:t xml:space="preserve"> from credit card,</w:t>
            </w:r>
            <w:r w:rsidR="00E24564">
              <w:rPr>
                <w:color w:val="0000FF"/>
                <w:sz w:val="24"/>
                <w:szCs w:val="24"/>
              </w:rPr>
              <w:t xml:space="preserve"> if a new</w:t>
            </w:r>
            <w:r>
              <w:rPr>
                <w:color w:val="0000FF"/>
                <w:sz w:val="24"/>
                <w:szCs w:val="24"/>
              </w:rPr>
              <w:t xml:space="preserve"> g</w:t>
            </w:r>
            <w:r w:rsidR="0078312C">
              <w:rPr>
                <w:color w:val="0000FF"/>
                <w:sz w:val="24"/>
                <w:szCs w:val="24"/>
              </w:rPr>
              <w:t>uest information should save after booking a room and i</w:t>
            </w:r>
            <w:r w:rsidR="002012F1">
              <w:rPr>
                <w:color w:val="0000FF"/>
                <w:sz w:val="24"/>
                <w:szCs w:val="24"/>
              </w:rPr>
              <w:t>f the customer qu</w:t>
            </w:r>
            <w:r w:rsidR="00314386">
              <w:rPr>
                <w:color w:val="0000FF"/>
                <w:sz w:val="24"/>
                <w:szCs w:val="24"/>
              </w:rPr>
              <w:t>it from the wizard while checking out no check out will be performed</w:t>
            </w:r>
            <w:r w:rsidR="002012F1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245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book room from the menu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wizard should appear and prompt user to enter phone number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141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phone number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guest information if already registered and display available rooms to select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245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room type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24503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number of occupants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E24564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4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24503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3B788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the suitability of room</w:t>
            </w:r>
            <w:r w:rsidR="009651A7">
              <w:rPr>
                <w:sz w:val="24"/>
              </w:rPr>
              <w:t xml:space="preserve"> and prompt to enter arrival date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3B788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24564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arrival date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7304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arrival month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7304E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7304E1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4E1" w:rsidRDefault="007304E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04E1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month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AF7BC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arrival year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75335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E965BA">
            <w:pPr>
              <w:pStyle w:val="RowHeadings"/>
              <w:spacing w:before="80" w:after="80"/>
            </w:pPr>
          </w:p>
        </w:tc>
      </w:tr>
      <w:tr w:rsidR="00E24564" w:rsidTr="00EF2D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DF1A8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year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F2DF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length of stay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F2DF9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F9" w:rsidRDefault="00EF2DF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2DF9" w:rsidRDefault="00EF2DF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Pr="002A7432" w:rsidRDefault="002A7432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2A7432">
              <w:rPr>
                <w:sz w:val="24"/>
                <w:szCs w:val="24"/>
              </w:rPr>
              <w:t>Display room type description, arrival date, length of stay and cost</w:t>
            </w:r>
            <w:r>
              <w:rPr>
                <w:sz w:val="24"/>
                <w:szCs w:val="24"/>
              </w:rPr>
              <w:t xml:space="preserve"> and check whether room is available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965BA">
            <w:pPr>
              <w:pStyle w:val="RowHeadings"/>
              <w:spacing w:before="80" w:after="80"/>
            </w:pPr>
          </w:p>
        </w:tc>
      </w:tr>
      <w:tr w:rsidR="002A7432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2A743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A7432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2B0ED9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type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2A7432" w:rsidTr="00712F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712FC0" w:rsidP="00712FC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B0ED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782967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712FC0" w:rsidTr="005213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C0" w:rsidRDefault="00712FC0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FC0" w:rsidRDefault="00712FC0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5213F5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Prompt to enter ccv 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965BA">
            <w:pPr>
              <w:pStyle w:val="RowHeadings"/>
              <w:spacing w:before="80" w:after="80"/>
            </w:pPr>
          </w:p>
        </w:tc>
      </w:tr>
      <w:tr w:rsidR="005213F5" w:rsidTr="00003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3F5" w:rsidRDefault="005213F5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3F5" w:rsidRDefault="005213F5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4F670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credit card is authorized</w:t>
            </w:r>
            <w:r w:rsidR="002058D6">
              <w:rPr>
                <w:sz w:val="24"/>
                <w:szCs w:val="24"/>
              </w:rPr>
              <w:t>, debit amount from the credit card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965BA">
            <w:pPr>
              <w:pStyle w:val="RowHeadings"/>
              <w:spacing w:before="80" w:after="80"/>
            </w:pPr>
          </w:p>
        </w:tc>
      </w:tr>
      <w:tr w:rsidR="000031AE" w:rsidTr="00F44D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AE" w:rsidRDefault="000031AE" w:rsidP="000031A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1AE" w:rsidRDefault="000031AE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CF0244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booking of particular room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965BA">
            <w:pPr>
              <w:pStyle w:val="RowHeadings"/>
              <w:spacing w:before="80" w:after="80"/>
            </w:pPr>
          </w:p>
        </w:tc>
      </w:tr>
      <w:tr w:rsidR="00F44D5B" w:rsidTr="008B2D5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5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booking details of the selected room and confirmation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E965BA">
            <w:pPr>
              <w:pStyle w:val="RowHeadings"/>
              <w:spacing w:before="80" w:after="80"/>
            </w:pPr>
          </w:p>
        </w:tc>
      </w:tr>
      <w:tr w:rsidR="008B2D5F" w:rsidTr="002A6D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5F" w:rsidRDefault="008B2D5F" w:rsidP="00F44D5B">
            <w:pPr>
              <w:pStyle w:val="proc"/>
              <w:rPr>
                <w:sz w:val="24"/>
              </w:rPr>
            </w:pPr>
            <w:bookmarkStart w:id="0" w:name="_Hlk527376889"/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D5F" w:rsidRDefault="008B2D5F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check out from the menu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E94A5D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</w:rPr>
              <w:t>checkout wizard should appea</w:t>
            </w:r>
            <w:r w:rsidR="002A6D4B">
              <w:rPr>
                <w:sz w:val="24"/>
              </w:rPr>
              <w:t>r and prompt user to enter room</w:t>
            </w:r>
            <w:r>
              <w:rPr>
                <w:sz w:val="24"/>
              </w:rPr>
              <w:t xml:space="preserve">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8B2D5F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8B2D5F" w:rsidP="00E965BA">
            <w:pPr>
              <w:pStyle w:val="RowHeadings"/>
              <w:spacing w:before="80" w:after="80"/>
            </w:pPr>
          </w:p>
        </w:tc>
      </w:tr>
      <w:tr w:rsidR="00DF6F03" w:rsidTr="00C41C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03" w:rsidRDefault="00DF6F03" w:rsidP="00F44D5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F03" w:rsidRDefault="00DF6F03" w:rsidP="00F44D5B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DF6F03" w:rsidRDefault="00DF6F03" w:rsidP="002A7432">
            <w:pPr>
              <w:pStyle w:val="bp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Display booking details about particular room.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  <w:tr w:rsidR="00DF6F03" w:rsidTr="00DF6F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03" w:rsidRDefault="008035B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F03" w:rsidRDefault="00DF6F0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DF6F03" w:rsidRDefault="008035B3" w:rsidP="002A7432">
            <w:pPr>
              <w:pStyle w:val="bp"/>
              <w:spacing w:line="276" w:lineRule="auto"/>
              <w:rPr>
                <w:sz w:val="24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261D5" wp14:editId="63700148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40640</wp:posOffset>
                      </wp:positionV>
                      <wp:extent cx="381000" cy="3238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5B3" w:rsidRDefault="008035B3" w:rsidP="008035B3">
                                  <w:pPr>
                                    <w:pStyle w:val="ListParagraph"/>
                                    <w:numPr>
                                      <w:ilvl w:val="0"/>
                                      <w:numId w:val="32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61D5" id="Rectangle 1" o:spid="_x0000_s1026" style="position:absolute;margin-left:311.8pt;margin-top:3.2pt;width:3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" fillcolor="white [3201]" strokecolor="white [3212]" strokeweight="2pt">
                      <v:textbox>
                        <w:txbxContent>
                          <w:p w:rsidR="008035B3" w:rsidRDefault="008035B3" w:rsidP="008035B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F03">
              <w:rPr>
                <w:sz w:val="24"/>
              </w:rPr>
              <w:t>Appropriate service charges should display.</w:t>
            </w:r>
          </w:p>
        </w:tc>
        <w:tc>
          <w:tcPr>
            <w:tcW w:w="714" w:type="dxa"/>
            <w:vMerge/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  <w:tr w:rsidR="00DF6F03" w:rsidTr="00DF6F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8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6F03" w:rsidRDefault="008035B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6F03" w:rsidRDefault="00DF6F0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</w:tcBorders>
          </w:tcPr>
          <w:p w:rsidR="00DF6F03" w:rsidRDefault="00DF6F03" w:rsidP="002A7432">
            <w:pPr>
              <w:pStyle w:val="bp"/>
              <w:spacing w:line="276" w:lineRule="auto"/>
              <w:rPr>
                <w:sz w:val="24"/>
              </w:rPr>
            </w:pPr>
          </w:p>
        </w:tc>
        <w:tc>
          <w:tcPr>
            <w:tcW w:w="714" w:type="dxa"/>
            <w:vMerge/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  <w:bookmarkEnd w:id="0"/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5067E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067EB" w:rsidRPr="004E420D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phone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5067EB" w:rsidRPr="004E420D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04215254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+61425856274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0454156875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0451142876</w:t>
            </w:r>
          </w:p>
        </w:tc>
      </w:tr>
      <w:tr w:rsidR="005067EB">
        <w:tc>
          <w:tcPr>
            <w:tcW w:w="2448" w:type="dxa"/>
            <w:shd w:val="clear" w:color="auto" w:fill="E0E0E0"/>
          </w:tcPr>
          <w:p w:rsidR="005067EB" w:rsidRPr="004E420D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Room type</w:t>
            </w:r>
          </w:p>
        </w:tc>
        <w:tc>
          <w:tcPr>
            <w:tcW w:w="1944" w:type="dxa"/>
          </w:tcPr>
          <w:p w:rsidR="005067EB" w:rsidRPr="00F909B2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Single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Double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Twin Share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Single</w:t>
            </w:r>
          </w:p>
        </w:tc>
      </w:tr>
      <w:tr w:rsidR="005067EB" w:rsidTr="00B45F1F">
        <w:trPr>
          <w:trHeight w:val="302"/>
        </w:trPr>
        <w:tc>
          <w:tcPr>
            <w:tcW w:w="2448" w:type="dxa"/>
            <w:shd w:val="clear" w:color="auto" w:fill="E0E0E0"/>
          </w:tcPr>
          <w:p w:rsidR="005067EB" w:rsidRPr="004E420D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date</w:t>
            </w:r>
          </w:p>
        </w:tc>
        <w:tc>
          <w:tcPr>
            <w:tcW w:w="1944" w:type="dxa"/>
          </w:tcPr>
          <w:p w:rsidR="005067EB" w:rsidRPr="00F909B2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 w:rsidRPr="00B45F1F">
              <w:t xml:space="preserve">2018, </w:t>
            </w:r>
            <w:r>
              <w:t>07, 14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2018, 09</w:t>
            </w:r>
            <w:r w:rsidRPr="00B45F1F">
              <w:t xml:space="preserve">, </w:t>
            </w:r>
            <w:r>
              <w:t>06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 w:rsidRPr="00B45F1F">
              <w:t>20</w:t>
            </w:r>
            <w:r>
              <w:t>95</w:t>
            </w:r>
            <w:r w:rsidRPr="00B45F1F">
              <w:t xml:space="preserve">, </w:t>
            </w:r>
            <w:r>
              <w:t>15, 20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2018, 09, 20</w:t>
            </w:r>
          </w:p>
        </w:tc>
      </w:tr>
      <w:tr w:rsidR="005067EB" w:rsidTr="00B45F1F">
        <w:trPr>
          <w:trHeight w:val="300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Visa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Visa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Master card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Visa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Master card</w:t>
            </w:r>
          </w:p>
        </w:tc>
      </w:tr>
      <w:tr w:rsidR="005067EB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number of occupants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100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2</w:t>
            </w:r>
          </w:p>
        </w:tc>
      </w:tr>
      <w:tr w:rsidR="005067EB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month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null 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07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09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15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09</w:t>
            </w:r>
          </w:p>
        </w:tc>
      </w:tr>
      <w:tr w:rsidR="005067EB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year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18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18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95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18</w:t>
            </w:r>
          </w:p>
        </w:tc>
      </w:tr>
      <w:tr w:rsidR="005067EB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length of stay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2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3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400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2</w:t>
            </w:r>
          </w:p>
        </w:tc>
      </w:tr>
      <w:tr w:rsidR="005067EB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number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4214521498714258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4214521498714258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45126354</w:t>
            </w:r>
          </w:p>
        </w:tc>
      </w:tr>
      <w:tr w:rsidR="005067EB" w:rsidTr="006E6F8E">
        <w:trPr>
          <w:trHeight w:val="315"/>
        </w:trPr>
        <w:tc>
          <w:tcPr>
            <w:tcW w:w="2448" w:type="dxa"/>
            <w:shd w:val="clear" w:color="auto" w:fill="E0E0E0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cvv</w:t>
            </w:r>
          </w:p>
        </w:tc>
        <w:tc>
          <w:tcPr>
            <w:tcW w:w="1944" w:type="dxa"/>
          </w:tcPr>
          <w:p w:rsidR="005067EB" w:rsidRDefault="005067EB" w:rsidP="005067E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null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672</w:t>
            </w:r>
          </w:p>
        </w:tc>
        <w:tc>
          <w:tcPr>
            <w:tcW w:w="2196" w:type="dxa"/>
          </w:tcPr>
          <w:p w:rsidR="005067EB" w:rsidRPr="00B45F1F" w:rsidRDefault="005067EB" w:rsidP="005067EB">
            <w:pPr>
              <w:pStyle w:val="bp"/>
              <w:spacing w:before="0" w:after="0"/>
              <w:jc w:val="center"/>
            </w:pPr>
            <w:r>
              <w:t>8888</w:t>
            </w:r>
          </w:p>
        </w:tc>
        <w:tc>
          <w:tcPr>
            <w:tcW w:w="2196" w:type="dxa"/>
          </w:tcPr>
          <w:p w:rsidR="005067EB" w:rsidRDefault="005067EB" w:rsidP="005067EB">
            <w:pPr>
              <w:pStyle w:val="bp"/>
              <w:spacing w:before="0" w:after="0"/>
              <w:jc w:val="center"/>
            </w:pPr>
            <w:r>
              <w:t>324</w:t>
            </w:r>
          </w:p>
        </w:tc>
      </w:tr>
      <w:tr w:rsidR="006E6F8E" w:rsidTr="006E6F8E">
        <w:trPr>
          <w:trHeight w:val="422"/>
        </w:trPr>
        <w:tc>
          <w:tcPr>
            <w:tcW w:w="2448" w:type="dxa"/>
            <w:shd w:val="clear" w:color="auto" w:fill="E0E0E0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check out</w:t>
            </w:r>
          </w:p>
        </w:tc>
        <w:tc>
          <w:tcPr>
            <w:tcW w:w="1944" w:type="dxa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</w:tc>
        <w:tc>
          <w:tcPr>
            <w:tcW w:w="2196" w:type="dxa"/>
          </w:tcPr>
          <w:p w:rsidR="006E6F8E" w:rsidRDefault="006E6F8E" w:rsidP="00C074E2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</w:tr>
      <w:tr w:rsidR="006E6F8E" w:rsidTr="006E6F8E">
        <w:trPr>
          <w:trHeight w:val="750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E0E0E0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room number</w:t>
            </w:r>
          </w:p>
        </w:tc>
        <w:tc>
          <w:tcPr>
            <w:tcW w:w="1944" w:type="dxa"/>
          </w:tcPr>
          <w:p w:rsidR="006E6F8E" w:rsidRDefault="005067EB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6E6F8E" w:rsidRDefault="005067EB" w:rsidP="00C074E2">
            <w:pPr>
              <w:pStyle w:val="bp"/>
              <w:spacing w:before="0" w:after="0"/>
            </w:pPr>
            <w:r>
              <w:t>271</w:t>
            </w:r>
          </w:p>
        </w:tc>
        <w:tc>
          <w:tcPr>
            <w:tcW w:w="2196" w:type="dxa"/>
          </w:tcPr>
          <w:p w:rsidR="006E6F8E" w:rsidRDefault="005067EB" w:rsidP="004F4FB4">
            <w:pPr>
              <w:pStyle w:val="bp"/>
              <w:spacing w:before="0" w:after="0"/>
            </w:pPr>
            <w:r>
              <w:t>095</w:t>
            </w:r>
          </w:p>
        </w:tc>
        <w:tc>
          <w:tcPr>
            <w:tcW w:w="2196" w:type="dxa"/>
          </w:tcPr>
          <w:p w:rsidR="006E6F8E" w:rsidRDefault="005067EB" w:rsidP="004F4FB4">
            <w:pPr>
              <w:pStyle w:val="bp"/>
              <w:spacing w:before="0" w:after="0"/>
            </w:pPr>
            <w:r>
              <w:t>214</w:t>
            </w:r>
          </w:p>
        </w:tc>
        <w:tc>
          <w:tcPr>
            <w:tcW w:w="2196" w:type="dxa"/>
          </w:tcPr>
          <w:p w:rsidR="006E6F8E" w:rsidRDefault="006C1B39" w:rsidP="004F4FB4">
            <w:pPr>
              <w:pStyle w:val="bp"/>
              <w:spacing w:before="0" w:after="0"/>
            </w:pPr>
            <w:r>
              <w:t>101</w:t>
            </w:r>
            <w:bookmarkStart w:id="1" w:name="_GoBack"/>
            <w:bookmarkEnd w:id="1"/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17B" w:rsidRDefault="0086017B">
      <w:r>
        <w:separator/>
      </w:r>
    </w:p>
  </w:endnote>
  <w:endnote w:type="continuationSeparator" w:id="0">
    <w:p w:rsidR="0086017B" w:rsidRDefault="0086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38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4386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17B" w:rsidRDefault="0086017B">
      <w:r>
        <w:separator/>
      </w:r>
    </w:p>
  </w:footnote>
  <w:footnote w:type="continuationSeparator" w:id="0">
    <w:p w:rsidR="0086017B" w:rsidRDefault="0086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672AF3">
          <w:r>
            <w:t xml:space="preserve"> Test </w:t>
          </w:r>
          <w:r w:rsidR="00672AF3">
            <w:t>Checkout</w:t>
          </w:r>
        </w:p>
      </w:tc>
      <w:tc>
        <w:tcPr>
          <w:tcW w:w="3179" w:type="dxa"/>
        </w:tcPr>
        <w:p w:rsidR="00A37650" w:rsidRDefault="00B8594E" w:rsidP="00B71A35">
          <w:r>
            <w:t xml:space="preserve">  Date:  </w:t>
          </w:r>
          <w:r w:rsidR="000B0864">
            <w:t>10</w:t>
          </w:r>
          <w:r>
            <w:t>/10</w:t>
          </w:r>
          <w:r w:rsidR="00063E43">
            <w:t>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E6976"/>
    <w:multiLevelType w:val="hybridMultilevel"/>
    <w:tmpl w:val="664E4F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D50CE6"/>
    <w:multiLevelType w:val="hybridMultilevel"/>
    <w:tmpl w:val="ED546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B0864"/>
    <w:rsid w:val="000D5952"/>
    <w:rsid w:val="000D6E95"/>
    <w:rsid w:val="000E3C24"/>
    <w:rsid w:val="000F4382"/>
    <w:rsid w:val="00100737"/>
    <w:rsid w:val="00111383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6D4B"/>
    <w:rsid w:val="002A7432"/>
    <w:rsid w:val="002A7E47"/>
    <w:rsid w:val="002B0ED9"/>
    <w:rsid w:val="002C0D37"/>
    <w:rsid w:val="002C1B7F"/>
    <w:rsid w:val="002D07CF"/>
    <w:rsid w:val="002D1D0A"/>
    <w:rsid w:val="002D7BA4"/>
    <w:rsid w:val="002E347B"/>
    <w:rsid w:val="00314386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7CD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067EB"/>
    <w:rsid w:val="00520EF0"/>
    <w:rsid w:val="005213F5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5F9A"/>
    <w:rsid w:val="00672AF3"/>
    <w:rsid w:val="00683635"/>
    <w:rsid w:val="006B5D41"/>
    <w:rsid w:val="006C1B39"/>
    <w:rsid w:val="006D4DE0"/>
    <w:rsid w:val="006E6F8E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B1CE1"/>
    <w:rsid w:val="007C0EA0"/>
    <w:rsid w:val="007C41CD"/>
    <w:rsid w:val="007D644A"/>
    <w:rsid w:val="007D7134"/>
    <w:rsid w:val="00800C1D"/>
    <w:rsid w:val="008035B3"/>
    <w:rsid w:val="00821B7F"/>
    <w:rsid w:val="00830BD8"/>
    <w:rsid w:val="00854E58"/>
    <w:rsid w:val="00857786"/>
    <w:rsid w:val="0086017B"/>
    <w:rsid w:val="008643BB"/>
    <w:rsid w:val="0086477E"/>
    <w:rsid w:val="008725C4"/>
    <w:rsid w:val="0089205C"/>
    <w:rsid w:val="00895710"/>
    <w:rsid w:val="008A02F5"/>
    <w:rsid w:val="008B2D5F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6D0C"/>
    <w:rsid w:val="00AB1975"/>
    <w:rsid w:val="00AB1A12"/>
    <w:rsid w:val="00AC35E1"/>
    <w:rsid w:val="00AC4FC4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8594E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13720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B04D1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2B31"/>
    <w:rsid w:val="00D94615"/>
    <w:rsid w:val="00DA4ABE"/>
    <w:rsid w:val="00DA4AC5"/>
    <w:rsid w:val="00DA503D"/>
    <w:rsid w:val="00DB3DA8"/>
    <w:rsid w:val="00DE6395"/>
    <w:rsid w:val="00DF0CB1"/>
    <w:rsid w:val="00DF1585"/>
    <w:rsid w:val="00DF1A89"/>
    <w:rsid w:val="00DF6F03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2736"/>
    <w:rsid w:val="00E871F6"/>
    <w:rsid w:val="00E9165F"/>
    <w:rsid w:val="00E94A5D"/>
    <w:rsid w:val="00E965BA"/>
    <w:rsid w:val="00E97890"/>
    <w:rsid w:val="00EA0747"/>
    <w:rsid w:val="00EA3832"/>
    <w:rsid w:val="00EA496B"/>
    <w:rsid w:val="00EB04C1"/>
    <w:rsid w:val="00EB45AC"/>
    <w:rsid w:val="00EB7265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3C2D6"/>
  <w15:docId w15:val="{32D4DB04-32A4-4C63-95E0-867FAEB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1266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sandeep</cp:lastModifiedBy>
  <cp:revision>59</cp:revision>
  <cp:lastPrinted>2003-10-05T22:49:00Z</cp:lastPrinted>
  <dcterms:created xsi:type="dcterms:W3CDTF">2015-07-22T01:50:00Z</dcterms:created>
  <dcterms:modified xsi:type="dcterms:W3CDTF">2018-10-15T06:24:00Z</dcterms:modified>
</cp:coreProperties>
</file>