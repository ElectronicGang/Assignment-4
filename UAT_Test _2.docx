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bookmarkStart w:id="0" w:name="_Hlk527377417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 w:rsidP="007C5C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295389">
              <w:rPr>
                <w:color w:val="0000FF"/>
                <w:sz w:val="24"/>
                <w:szCs w:val="24"/>
              </w:rPr>
              <w:t>room</w:t>
            </w:r>
            <w:r w:rsidR="007C5CAE">
              <w:rPr>
                <w:color w:val="0000FF"/>
                <w:sz w:val="24"/>
                <w:szCs w:val="24"/>
              </w:rPr>
              <w:t xml:space="preserve"> service </w:t>
            </w:r>
            <w:r w:rsidR="00295389">
              <w:rPr>
                <w:color w:val="0000FF"/>
                <w:sz w:val="24"/>
                <w:szCs w:val="24"/>
              </w:rPr>
              <w:t xml:space="preserve">charges </w:t>
            </w:r>
            <w:r w:rsidR="00997A9B">
              <w:rPr>
                <w:color w:val="0000FF"/>
                <w:sz w:val="24"/>
                <w:szCs w:val="24"/>
              </w:rPr>
              <w:t>after user has checked out</w:t>
            </w:r>
          </w:p>
        </w:tc>
      </w:tr>
      <w:tr w:rsidR="00A30AD6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644C6" w:rsidP="005C365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C1372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Tr="005C365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5389" w:rsidRPr="00C05D0A" w:rsidRDefault="00295389" w:rsidP="005C365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whether service charges are being calculated after the guest checked out </w:t>
            </w:r>
          </w:p>
        </w:tc>
      </w:tr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95389" w:rsidP="005C365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Main menu supposed to be displayed for menu selection</w:t>
            </w:r>
          </w:p>
        </w:tc>
      </w:tr>
      <w:tr w:rsidR="00E303EF" w:rsidTr="005C365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5C365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95389" w:rsidP="00F012A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 cannot be calculated for already guest checked out rooms</w:t>
            </w:r>
          </w:p>
        </w:tc>
      </w:tr>
      <w:tr w:rsidR="00E303EF" w:rsidTr="005C3650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5C365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 w:rsidP="005C3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 w:rsidP="005C365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bookmarkEnd w:id="0"/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 w:rsidP="005C365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 w:rsidP="005C365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  <w:bookmarkStart w:id="1" w:name="_Hlk527377513"/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B05EFC" w:rsidP="005C365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Record service</w:t>
            </w:r>
          </w:p>
        </w:tc>
        <w:tc>
          <w:tcPr>
            <w:tcW w:w="5596" w:type="dxa"/>
          </w:tcPr>
          <w:p w:rsidR="00DF1585" w:rsidRDefault="00B05EFC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 service</w:t>
            </w:r>
            <w:r w:rsidR="00B1415A">
              <w:rPr>
                <w:sz w:val="24"/>
              </w:rPr>
              <w:t xml:space="preserve"> wizard should appear and prompt user to enter </w:t>
            </w:r>
            <w:r w:rsidR="00DC1C03">
              <w:rPr>
                <w:sz w:val="24"/>
              </w:rPr>
              <w:t>room</w:t>
            </w:r>
            <w:r w:rsidR="00B1415A">
              <w:rPr>
                <w:sz w:val="24"/>
              </w:rPr>
              <w:t xml:space="preserve"> number</w:t>
            </w: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spacing w:before="80" w:after="80"/>
            </w:pP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C1C03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</w:t>
            </w:r>
            <w:r w:rsidR="00B1415A">
              <w:rPr>
                <w:sz w:val="24"/>
              </w:rPr>
              <w:t xml:space="preserve"> number</w:t>
            </w:r>
          </w:p>
        </w:tc>
        <w:tc>
          <w:tcPr>
            <w:tcW w:w="5596" w:type="dxa"/>
          </w:tcPr>
          <w:p w:rsidR="00DF1585" w:rsidRDefault="00EB4E41" w:rsidP="005C3650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booking detail should display for the entered room number</w:t>
            </w: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tr w:rsidR="00DF1585" w:rsidTr="005C36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5C3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DF1585" w:rsidP="005C365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5E469A" w:rsidP="00FF238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 w:rsidR="00FF2384">
              <w:rPr>
                <w:sz w:val="24"/>
              </w:rPr>
              <w:t>service</w:t>
            </w:r>
            <w:r>
              <w:rPr>
                <w:sz w:val="24"/>
              </w:rPr>
              <w:t xml:space="preserve"> can be </w:t>
            </w:r>
            <w:r w:rsidR="00FF2384">
              <w:rPr>
                <w:sz w:val="24"/>
              </w:rPr>
              <w:t>charged</w:t>
            </w:r>
            <w:r>
              <w:rPr>
                <w:sz w:val="24"/>
              </w:rPr>
              <w:t xml:space="preserve"> for already checked out room.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5C3650">
            <w:pPr>
              <w:pStyle w:val="RowHeadings"/>
              <w:spacing w:before="80" w:after="80"/>
              <w:ind w:left="36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5C3650">
            <w:pPr>
              <w:pStyle w:val="RowHeadings"/>
              <w:numPr>
                <w:ilvl w:val="0"/>
                <w:numId w:val="31"/>
              </w:numPr>
              <w:spacing w:before="80" w:after="80"/>
            </w:pPr>
          </w:p>
        </w:tc>
      </w:tr>
      <w:bookmarkEnd w:id="1"/>
      <w:tr w:rsidR="005C3650" w:rsidTr="005C3650">
        <w:tblPrEx>
          <w:tblBorders>
            <w:top w:val="single" w:sz="4" w:space="0" w:color="auto"/>
          </w:tblBorders>
        </w:tblPrEx>
        <w:trPr>
          <w:trHeight w:val="10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5C3650" w:rsidRDefault="005C3650" w:rsidP="005C3650">
            <w:pPr>
              <w:pStyle w:val="bp"/>
              <w:spacing w:before="0" w:after="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 w:rsidSect="005C3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bookmarkStart w:id="3" w:name="_Hlk527377550"/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674506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74506" w:rsidRDefault="00674506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check out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74506" w:rsidRDefault="00944484" w:rsidP="0088458F">
            <w:pPr>
              <w:pStyle w:val="bp"/>
              <w:spacing w:before="0" w:after="0"/>
            </w:pPr>
            <w:r>
              <w:t>R</w:t>
            </w:r>
          </w:p>
        </w:tc>
      </w:tr>
      <w:tr w:rsidR="008F2BB1">
        <w:tc>
          <w:tcPr>
            <w:tcW w:w="2448" w:type="dxa"/>
            <w:shd w:val="clear" w:color="auto" w:fill="E0E0E0"/>
          </w:tcPr>
          <w:p w:rsidR="008F2BB1" w:rsidRDefault="008F2BB1" w:rsidP="008F2BB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room number</w:t>
            </w:r>
          </w:p>
        </w:tc>
        <w:tc>
          <w:tcPr>
            <w:tcW w:w="1944" w:type="dxa"/>
          </w:tcPr>
          <w:p w:rsidR="008F2BB1" w:rsidRDefault="008F2BB1" w:rsidP="008F2BB1">
            <w:pPr>
              <w:pStyle w:val="bp"/>
              <w:spacing w:before="0" w:after="0"/>
              <w:rPr>
                <w:color w:val="0000FF"/>
              </w:rPr>
            </w:pPr>
            <w:r>
              <w:t>null</w:t>
            </w:r>
          </w:p>
        </w:tc>
        <w:tc>
          <w:tcPr>
            <w:tcW w:w="2196" w:type="dxa"/>
          </w:tcPr>
          <w:p w:rsidR="008F2BB1" w:rsidRDefault="008F2BB1" w:rsidP="008F2BB1">
            <w:pPr>
              <w:pStyle w:val="bp"/>
              <w:spacing w:before="0" w:after="0"/>
              <w:rPr>
                <w:color w:val="0000FF"/>
              </w:rPr>
            </w:pPr>
            <w:r>
              <w:t>271</w:t>
            </w:r>
          </w:p>
        </w:tc>
        <w:tc>
          <w:tcPr>
            <w:tcW w:w="2196" w:type="dxa"/>
          </w:tcPr>
          <w:p w:rsidR="008F2BB1" w:rsidRDefault="008F2BB1" w:rsidP="008F2BB1">
            <w:pPr>
              <w:pStyle w:val="bp"/>
              <w:spacing w:before="0" w:after="0"/>
            </w:pPr>
            <w:r>
              <w:t>095</w:t>
            </w:r>
          </w:p>
        </w:tc>
        <w:tc>
          <w:tcPr>
            <w:tcW w:w="2196" w:type="dxa"/>
          </w:tcPr>
          <w:p w:rsidR="008F2BB1" w:rsidRDefault="008F2BB1" w:rsidP="008F2BB1">
            <w:pPr>
              <w:pStyle w:val="bp"/>
              <w:spacing w:before="0" w:after="0"/>
            </w:pPr>
            <w:r>
              <w:t>214</w:t>
            </w:r>
          </w:p>
        </w:tc>
        <w:tc>
          <w:tcPr>
            <w:tcW w:w="2196" w:type="dxa"/>
          </w:tcPr>
          <w:p w:rsidR="008F2BB1" w:rsidRDefault="00714C94" w:rsidP="008F2BB1">
            <w:pPr>
              <w:pStyle w:val="bp"/>
              <w:spacing w:before="0" w:after="0"/>
            </w:pPr>
            <w:r>
              <w:t>101</w:t>
            </w:r>
            <w:bookmarkStart w:id="4" w:name="_GoBack"/>
            <w:bookmarkEnd w:id="4"/>
          </w:p>
        </w:tc>
      </w:tr>
      <w:tr w:rsidR="00674506" w:rsidTr="00B45F1F">
        <w:trPr>
          <w:trHeight w:val="302"/>
        </w:trPr>
        <w:tc>
          <w:tcPr>
            <w:tcW w:w="2448" w:type="dxa"/>
            <w:shd w:val="clear" w:color="auto" w:fill="E0E0E0"/>
          </w:tcPr>
          <w:p w:rsidR="00674506" w:rsidRPr="004E420D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674506" w:rsidRPr="00F909B2" w:rsidRDefault="00674506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674506" w:rsidRDefault="00674506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74506" w:rsidRDefault="00674506" w:rsidP="004F4FB4">
            <w:pPr>
              <w:pStyle w:val="bp"/>
              <w:spacing w:before="0" w:after="0"/>
            </w:pPr>
          </w:p>
        </w:tc>
      </w:tr>
      <w:tr w:rsidR="00674506" w:rsidTr="00674506">
        <w:trPr>
          <w:trHeight w:val="242"/>
        </w:trPr>
        <w:tc>
          <w:tcPr>
            <w:tcW w:w="13176" w:type="dxa"/>
            <w:gridSpan w:val="6"/>
            <w:tcBorders>
              <w:left w:val="nil"/>
              <w:bottom w:val="nil"/>
              <w:right w:val="nil"/>
            </w:tcBorders>
            <w:shd w:val="clear" w:color="auto" w:fill="E0E0E0"/>
          </w:tcPr>
          <w:p w:rsidR="00674506" w:rsidRDefault="00674506" w:rsidP="004F4FB4">
            <w:pPr>
              <w:pStyle w:val="bp"/>
              <w:spacing w:before="0" w:after="0"/>
            </w:pPr>
          </w:p>
        </w:tc>
      </w:tr>
      <w:bookmarkEnd w:id="3"/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82" w:rsidRDefault="00AE0F82">
      <w:r>
        <w:separator/>
      </w:r>
    </w:p>
  </w:endnote>
  <w:endnote w:type="continuationSeparator" w:id="0">
    <w:p w:rsidR="00AE0F82" w:rsidRDefault="00AE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44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82" w:rsidRDefault="00AE0F82">
      <w:r>
        <w:separator/>
      </w:r>
    </w:p>
  </w:footnote>
  <w:footnote w:type="continuationSeparator" w:id="0">
    <w:p w:rsidR="00AE0F82" w:rsidRDefault="00AE0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bookmarkStart w:id="2" w:name="_Hlk527377401"/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672AF3">
          <w:r>
            <w:t xml:space="preserve"> Test </w:t>
          </w:r>
          <w:r w:rsidR="00672AF3">
            <w:t>Checkout</w:t>
          </w:r>
        </w:p>
      </w:tc>
      <w:tc>
        <w:tcPr>
          <w:tcW w:w="3179" w:type="dxa"/>
        </w:tcPr>
        <w:p w:rsidR="00A37650" w:rsidRDefault="00871CEC" w:rsidP="00B71A35">
          <w:r>
            <w:t xml:space="preserve">  Date:  10</w:t>
          </w:r>
          <w:r w:rsidR="00B8594E">
            <w:t>/10</w:t>
          </w:r>
          <w:r w:rsidR="00063E43">
            <w:t>/18</w:t>
          </w:r>
        </w:p>
      </w:tc>
    </w:tr>
    <w:bookmarkEnd w:id="2"/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E6976"/>
    <w:multiLevelType w:val="hybridMultilevel"/>
    <w:tmpl w:val="664E4F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D50CE6"/>
    <w:multiLevelType w:val="hybridMultilevel"/>
    <w:tmpl w:val="B0228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037EE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95389"/>
    <w:rsid w:val="002A17A1"/>
    <w:rsid w:val="002A6D4B"/>
    <w:rsid w:val="002A7432"/>
    <w:rsid w:val="002A7E47"/>
    <w:rsid w:val="002B0ED9"/>
    <w:rsid w:val="002C0D37"/>
    <w:rsid w:val="002C1B7F"/>
    <w:rsid w:val="002D07CF"/>
    <w:rsid w:val="002D1D0A"/>
    <w:rsid w:val="002D7BA4"/>
    <w:rsid w:val="002E347B"/>
    <w:rsid w:val="002F6FFE"/>
    <w:rsid w:val="00317678"/>
    <w:rsid w:val="00331345"/>
    <w:rsid w:val="00353537"/>
    <w:rsid w:val="00362280"/>
    <w:rsid w:val="00374830"/>
    <w:rsid w:val="00382D26"/>
    <w:rsid w:val="003910B3"/>
    <w:rsid w:val="003A25C3"/>
    <w:rsid w:val="003B6BB2"/>
    <w:rsid w:val="003B7889"/>
    <w:rsid w:val="003D2ED7"/>
    <w:rsid w:val="003D3134"/>
    <w:rsid w:val="003E438C"/>
    <w:rsid w:val="003F1D6E"/>
    <w:rsid w:val="00410AD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C3650"/>
    <w:rsid w:val="005E1449"/>
    <w:rsid w:val="005E2ADA"/>
    <w:rsid w:val="005E469A"/>
    <w:rsid w:val="005F0EB8"/>
    <w:rsid w:val="00604AE4"/>
    <w:rsid w:val="00620950"/>
    <w:rsid w:val="00635CE7"/>
    <w:rsid w:val="00665F9A"/>
    <w:rsid w:val="00672AF3"/>
    <w:rsid w:val="00674506"/>
    <w:rsid w:val="00674989"/>
    <w:rsid w:val="00683635"/>
    <w:rsid w:val="006A550C"/>
    <w:rsid w:val="006B5D41"/>
    <w:rsid w:val="006D4DE0"/>
    <w:rsid w:val="006E6F8E"/>
    <w:rsid w:val="00702D6A"/>
    <w:rsid w:val="00712FC0"/>
    <w:rsid w:val="00714C94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C5CAE"/>
    <w:rsid w:val="007D644A"/>
    <w:rsid w:val="007D7134"/>
    <w:rsid w:val="00800C1D"/>
    <w:rsid w:val="008035B3"/>
    <w:rsid w:val="00821B7F"/>
    <w:rsid w:val="00825F15"/>
    <w:rsid w:val="00830BD8"/>
    <w:rsid w:val="00854E58"/>
    <w:rsid w:val="00857786"/>
    <w:rsid w:val="008643BB"/>
    <w:rsid w:val="008644C6"/>
    <w:rsid w:val="0086477E"/>
    <w:rsid w:val="00871CEC"/>
    <w:rsid w:val="008725C4"/>
    <w:rsid w:val="0089205C"/>
    <w:rsid w:val="00895710"/>
    <w:rsid w:val="008A02F5"/>
    <w:rsid w:val="008B2D5F"/>
    <w:rsid w:val="008D2261"/>
    <w:rsid w:val="008E36B6"/>
    <w:rsid w:val="008E5B7B"/>
    <w:rsid w:val="008F0C91"/>
    <w:rsid w:val="008F2BB1"/>
    <w:rsid w:val="00913D07"/>
    <w:rsid w:val="00915018"/>
    <w:rsid w:val="0093214E"/>
    <w:rsid w:val="009322A3"/>
    <w:rsid w:val="0093488F"/>
    <w:rsid w:val="00944484"/>
    <w:rsid w:val="009651A7"/>
    <w:rsid w:val="00981DE1"/>
    <w:rsid w:val="00983E57"/>
    <w:rsid w:val="00997A9B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6D0C"/>
    <w:rsid w:val="00AB1975"/>
    <w:rsid w:val="00AB1A12"/>
    <w:rsid w:val="00AC35E1"/>
    <w:rsid w:val="00AD452D"/>
    <w:rsid w:val="00AE0F82"/>
    <w:rsid w:val="00AF7BCC"/>
    <w:rsid w:val="00B05EF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8594E"/>
    <w:rsid w:val="00BA717F"/>
    <w:rsid w:val="00BE466D"/>
    <w:rsid w:val="00BE784F"/>
    <w:rsid w:val="00BF0008"/>
    <w:rsid w:val="00BF21BD"/>
    <w:rsid w:val="00BF7D7C"/>
    <w:rsid w:val="00C05D0A"/>
    <w:rsid w:val="00C070A0"/>
    <w:rsid w:val="00C07137"/>
    <w:rsid w:val="00C074E2"/>
    <w:rsid w:val="00C13720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1C03"/>
    <w:rsid w:val="00DE6395"/>
    <w:rsid w:val="00DF0CB1"/>
    <w:rsid w:val="00DF1585"/>
    <w:rsid w:val="00DF1A89"/>
    <w:rsid w:val="00DF6F03"/>
    <w:rsid w:val="00E11BB0"/>
    <w:rsid w:val="00E24564"/>
    <w:rsid w:val="00E25088"/>
    <w:rsid w:val="00E257E1"/>
    <w:rsid w:val="00E303EF"/>
    <w:rsid w:val="00E334AF"/>
    <w:rsid w:val="00E34904"/>
    <w:rsid w:val="00E3603E"/>
    <w:rsid w:val="00E430D5"/>
    <w:rsid w:val="00E534B1"/>
    <w:rsid w:val="00E5553C"/>
    <w:rsid w:val="00E607CD"/>
    <w:rsid w:val="00E70BB1"/>
    <w:rsid w:val="00E769D2"/>
    <w:rsid w:val="00E82736"/>
    <w:rsid w:val="00E871F6"/>
    <w:rsid w:val="00E9165F"/>
    <w:rsid w:val="00E94A5D"/>
    <w:rsid w:val="00E965BA"/>
    <w:rsid w:val="00E97890"/>
    <w:rsid w:val="00EA0747"/>
    <w:rsid w:val="00EA3832"/>
    <w:rsid w:val="00EA496B"/>
    <w:rsid w:val="00EB04C1"/>
    <w:rsid w:val="00EB45AC"/>
    <w:rsid w:val="00EB4E41"/>
    <w:rsid w:val="00ED1B99"/>
    <w:rsid w:val="00EE05CC"/>
    <w:rsid w:val="00EE3E61"/>
    <w:rsid w:val="00EF0DE2"/>
    <w:rsid w:val="00EF2C19"/>
    <w:rsid w:val="00EF2DF9"/>
    <w:rsid w:val="00F01165"/>
    <w:rsid w:val="00F012A1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2384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935BB"/>
  <w15:docId w15:val="{32D4DB04-32A4-4C63-95E0-867FAEB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600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sandeep</cp:lastModifiedBy>
  <cp:revision>82</cp:revision>
  <cp:lastPrinted>2003-10-05T22:49:00Z</cp:lastPrinted>
  <dcterms:created xsi:type="dcterms:W3CDTF">2015-07-22T01:50:00Z</dcterms:created>
  <dcterms:modified xsi:type="dcterms:W3CDTF">2018-10-15T06:25:00Z</dcterms:modified>
</cp:coreProperties>
</file>